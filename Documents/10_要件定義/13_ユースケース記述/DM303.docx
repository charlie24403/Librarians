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2"/>
        <w:gridCol w:w="2241"/>
        <w:gridCol w:w="2085"/>
        <w:gridCol w:w="1138"/>
        <w:gridCol w:w="1266"/>
        <w:gridCol w:w="867"/>
        <w:gridCol w:w="100"/>
      </w:tblGrid>
      <w:tr>
        <w:trPr>
          <w:trHeight w:val="345" w:hRule="atLeast"/>
          <w:cantSplit w:val="true"/>
        </w:trPr>
        <w:tc>
          <w:tcPr>
            <w:tcW w:w="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4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6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4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6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DM303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在庫台帳の在庫の廃棄処理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指定した在庫を廃棄した場合、在庫情報に廃棄年月日を追加します。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指定した在庫は「廃棄」状態になり、貸出・予約ができなくなる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メニューから「在庫情報の削除」を選択すると、このユースケースが開始される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システムは削除を確認する画面を「削除」「キャンセル」で表示する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アクターは「削除」「キャンセル」のいずれかを選択する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システムは「削除」なら、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貸出台帳・予約台帳から同一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を検索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-a</w:t>
            </w:r>
            <w:r>
              <w:rPr>
                <w:rFonts w:ascii="ＭＳ Ｐゴシック" w:hAnsi="ＭＳ Ｐゴシック" w:cs="ＭＳ Ｐゴシック"/>
              </w:rPr>
              <w:t>　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の資料があればその在庫は貸出中、または予約中のため削除しないでエラーメッセージを表示（この本は貸出中です</w:t>
            </w:r>
            <w:r>
              <w:rPr>
                <w:rFonts w:cs="ＭＳ Ｐゴシック" w:ascii="ＭＳ Ｐゴシック" w:hAnsi="ＭＳ Ｐゴシック"/>
              </w:rPr>
              <w:t>/</w:t>
            </w:r>
            <w:r>
              <w:rPr>
                <w:rFonts w:ascii="ＭＳ Ｐゴシック" w:hAnsi="ＭＳ Ｐゴシック" w:cs="ＭＳ Ｐゴシック"/>
              </w:rPr>
              <w:t>この本は予約中です）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③</w:t>
            </w:r>
            <w:r>
              <w:rPr>
                <w:rFonts w:cs="ＭＳ Ｐゴシック" w:ascii="ＭＳ Ｐゴシック" w:hAnsi="ＭＳ Ｐゴシック"/>
              </w:rPr>
              <w:t>-a</w:t>
            </w:r>
            <w:r>
              <w:rPr>
                <w:rFonts w:ascii="ＭＳ Ｐゴシック" w:hAnsi="ＭＳ Ｐゴシック" w:cs="ＭＳ Ｐゴシック"/>
              </w:rPr>
              <w:t>　システムは在庫詳細ページを表示する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cs="ＭＳ Ｐゴシック" w:ascii="ＭＳ Ｐゴシック" w:hAnsi="ＭＳ Ｐゴシック"/>
              </w:rPr>
              <w:t>-b</w:t>
            </w:r>
            <w:r>
              <w:rPr>
                <w:rFonts w:ascii="ＭＳ Ｐゴシック" w:hAnsi="ＭＳ Ｐゴシック" w:cs="ＭＳ Ｐゴシック"/>
              </w:rPr>
              <w:t>　同一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の資料がなければ指定された在庫情報に廃棄年月日を入力し、資料管理メニュー画面を表示する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システムは「キャンセル」ならば在庫詳細ページを表示する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1080</TotalTime>
  <Application>LibreOffice/7.2.5.2$Windows_X86_64 LibreOffice_project/499f9727c189e6ef3471021d6132d4c694f357e5</Application>
  <AppVersion>15.0000</AppVersion>
  <Pages>1</Pages>
  <Words>461</Words>
  <Characters>507</Characters>
  <CharactersWithSpaces>510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2022-05-20T09:42:27Z</dcterms:modified>
  <cp:revision>24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