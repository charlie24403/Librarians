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6"/>
        <w:gridCol w:w="2237"/>
        <w:gridCol w:w="2085"/>
        <w:gridCol w:w="1138"/>
        <w:gridCol w:w="1262"/>
        <w:gridCol w:w="871"/>
        <w:gridCol w:w="100"/>
      </w:tblGrid>
      <w:tr>
        <w:trPr>
          <w:trHeight w:val="345" w:hRule="atLeast"/>
          <w:cantSplit w:val="true"/>
        </w:trPr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</w:t>
            </w:r>
            <w:r>
              <w:rPr>
                <w:rFonts w:cs="ＭＳ Ｐゴシック" w:ascii="ＭＳ Ｐゴシック" w:hAnsi="ＭＳ Ｐゴシック"/>
              </w:rPr>
              <w:t>301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在庫台帳への資料情報の登録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新しい本を在庫台帳に登録する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受付係・司書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在庫一覧ページにアクセスできる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新しい在庫が登録される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メニューから「資料情報の新規追加」を選択すると、このユースケースが開始される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アクターは登録する</w:t>
            </w:r>
            <w:r>
              <w:rPr>
                <w:rFonts w:cs="ＭＳ Ｐゴシック" w:ascii="ＭＳ Ｐゴシック" w:hAnsi="ＭＳ Ｐゴシック"/>
              </w:rPr>
              <w:t>[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</w:t>
            </w:r>
            <w:r>
              <w:rPr>
                <w:rFonts w:ascii="ＭＳ Ｐゴシック" w:hAnsi="ＭＳ Ｐゴシック" w:cs="ＭＳ Ｐゴシック"/>
              </w:rPr>
              <w:t>、資料名、出版社名、分類コード、著者名、出版社名、出版日</w:t>
            </w:r>
            <w:r>
              <w:rPr>
                <w:rFonts w:cs="ＭＳ Ｐゴシック" w:ascii="ＭＳ Ｐゴシック" w:hAnsi="ＭＳ Ｐゴシック"/>
              </w:rPr>
              <w:t>]</w:t>
            </w:r>
            <w:r>
              <w:rPr>
                <w:rFonts w:ascii="ＭＳ Ｐゴシック" w:hAnsi="ＭＳ Ｐゴシック" w:cs="ＭＳ Ｐゴシック"/>
              </w:rPr>
              <w:t>を入力し、「確認画面へ」ボタンを押す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システムは登録情報の確認画面を表示する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アクターは「登録する」ボタンを押す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システムは資料情報を資料目録テーブルで検索し、同じ資料情報のものがあればその資料の在庫数＋１とし、なければ新しく資料目録に書籍情報を新規追加する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システムは在庫一覧ページを表示する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33</TotalTime>
  <Application>LibreOffice/7.2.5.2$Windows_X86_64 LibreOffice_project/499f9727c189e6ef3471021d6132d4c694f357e5</Application>
  <AppVersion>15.0000</AppVersion>
  <Pages>1</Pages>
  <Words>555</Words>
  <Characters>602</Characters>
  <CharactersWithSpaces>603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2022-05-17T17:43:48Z</dcterms:modified>
  <cp:revision>11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