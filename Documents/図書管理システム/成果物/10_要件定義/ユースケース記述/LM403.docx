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</w:t>
            </w:r>
            <w:r>
              <w:rPr>
                <w:rFonts w:cs="ＭＳ Ｐゴシック" w:ascii="ＭＳ Ｐゴシック" w:hAnsi="ＭＳ Ｐゴシック"/>
              </w:rPr>
              <w:t>8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</w:t>
            </w:r>
            <w:r>
              <w:rPr>
                <w:rFonts w:cs="ＭＳ Ｐゴシック" w:ascii="ＭＳ Ｐゴシック" w:hAnsi="ＭＳ Ｐゴシック"/>
              </w:rPr>
              <w:t>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LM403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資料返却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貸出台帳から貸し出した資料を見つけだし、返却日を記入し貸出可能状態にする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貸出資料詳細ページを表示できる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貸出し状態の書籍を貸し出し可能にする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アクターが貸出資料詳細ページ</w:t>
            </w:r>
            <w:r>
              <w:rPr>
                <w:rFonts w:ascii="ＭＳ Ｐゴシック" w:hAnsi="ＭＳ Ｐゴシック" w:cs="ＭＳ Ｐゴシック"/>
              </w:rPr>
              <w:t>から「返却」を選択すると、このユースケースが開始される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システムは指定された貸出資料に「返却日」を追加する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システムは更新された資料詳細画面を表示する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システムは、もし予約台帳に返却処理を行った資料と同一の資料情報があれば、予約台帳の資料情報に「確保済み資料」として今回返却処理を行った資料の資料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を登録する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23</TotalTime>
  <Application>LibreOffice/7.2.5.2$Windows_X86_64 LibreOffice_project/499f9727c189e6ef3471021d6132d4c694f357e5</Application>
  <AppVersion>15.0000</AppVersion>
  <Pages>1</Pages>
  <Words>329</Words>
  <Characters>366</Characters>
  <CharactersWithSpaces>366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2022-05-18T10:21:53Z</dcterms:modified>
  <cp:revision>10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