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6"/>
        <w:gridCol w:w="2237"/>
        <w:gridCol w:w="2085"/>
        <w:gridCol w:w="1138"/>
        <w:gridCol w:w="1262"/>
        <w:gridCol w:w="871"/>
        <w:gridCol w:w="100"/>
      </w:tblGrid>
      <w:tr>
        <w:trPr>
          <w:trHeight w:val="345" w:hRule="atLeast"/>
          <w:cantSplit w:val="true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</w:t>
            </w: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2022/05/18</w:t>
            </w:r>
          </w:p>
        </w:tc>
        <w:tc>
          <w:tcPr>
            <w:tcW w:w="97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資料目録への資料情報の削除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資料情報を削除する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資料情報が削除される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資料詳細画面から「資料情報の削除」を選択すると、このユースケースが開始される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システムは削除を確認する画面を「はい」「いいえ」で表示する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アクターは「はい」「いいえ」のいずれかを選択する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システムは「はい」なら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まず在庫台帳から同一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があるかを確認する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</w:t>
            </w:r>
            <w:r>
              <w:rPr>
                <w:rFonts w:cs="ＭＳ Ｐゴシック" w:ascii="ＭＳ Ｐゴシック" w:hAnsi="ＭＳ Ｐゴシック"/>
              </w:rPr>
              <w:t>a</w:t>
            </w:r>
            <w:r>
              <w:rPr>
                <w:rFonts w:ascii="ＭＳ Ｐゴシック" w:hAnsi="ＭＳ Ｐゴシック" w:cs="ＭＳ Ｐゴシック"/>
              </w:rPr>
              <w:t>　ある場合は資料情報を削除をせず、エラーメッセ―ジを表示する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③</w:t>
            </w:r>
            <w:r>
              <w:rPr>
                <w:rFonts w:ascii="ＭＳ Ｐゴシック" w:hAnsi="ＭＳ Ｐゴシック" w:cs="ＭＳ Ｐゴシック"/>
              </w:rPr>
              <w:t>システムは資料詳細画面を表示する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-b</w:t>
            </w:r>
            <w:r>
              <w:rPr>
                <w:rFonts w:ascii="ＭＳ Ｐゴシック" w:hAnsi="ＭＳ Ｐゴシック" w:cs="ＭＳ Ｐゴシック"/>
              </w:rPr>
              <w:t>　ない場合は</w:t>
            </w:r>
            <w:r>
              <w:rPr>
                <w:rFonts w:ascii="ＭＳ Ｐゴシック" w:hAnsi="ＭＳ Ｐゴシック" w:cs="ＭＳ Ｐゴシック"/>
              </w:rPr>
              <w:t>指定された資料情報を削除し、資料一覧ページを表示する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システムは「いいえ」ならば資料詳細ページを表示する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modern"/>
    <w:pitch w:val="fixed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paragraph" w:styleId="Style24">
    <w:name w:val="整形済みテキスト"/>
    <w:basedOn w:val="Normal"/>
    <w:qFormat/>
    <w:pPr>
      <w:spacing w:before="0" w:after="0"/>
    </w:pPr>
    <w:rPr>
      <w:rFonts w:ascii="Liberation Mono" w:hAnsi="Liberation Mono" w:eastAsia="IPA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35</TotalTime>
  <Application>LibreOffice/7.2.5.2$Windows_X86_64 LibreOffice_project/499f9727c189e6ef3471021d6132d4c694f357e5</Application>
  <AppVersion>15.0000</AppVersion>
  <Pages>1</Pages>
  <Words>529</Words>
  <Characters>578</Characters>
  <CharactersWithSpaces>581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2022-05-18T13:30:39Z</dcterms:modified>
  <cp:revision>14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