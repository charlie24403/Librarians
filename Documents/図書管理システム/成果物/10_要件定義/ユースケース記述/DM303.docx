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4"/>
        <w:gridCol w:w="2239"/>
        <w:gridCol w:w="2085"/>
        <w:gridCol w:w="1138"/>
        <w:gridCol w:w="1264"/>
        <w:gridCol w:w="869"/>
        <w:gridCol w:w="100"/>
      </w:tblGrid>
      <w:tr>
        <w:trPr>
          <w:trHeight w:val="345" w:hRule="atLeast"/>
          <w:cantSplit w:val="true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6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69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DM303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在庫台帳の在庫情報削除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指定した在庫情報を削除する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在庫詳細ページにアクセスできる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在庫の情報が削除される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メニューから「在庫情報の削除」を選択すると、このユースケースが開始される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システムは削除を確認する画面を「はい」「いいえ」で表示する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アクターは「はい」「いいえ」のいずれかを選択する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システムは「はい」なら指定された在庫情報に廃棄年月日を入力し、在庫一覧ページを表示する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システムは「いいえ」ならば在庫詳細ページを表示する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940</TotalTime>
  <Application>LibreOffice/7.2.5.2$Windows_X86_64 LibreOffice_project/499f9727c189e6ef3471021d6132d4c694f357e5</Application>
  <AppVersion>15.0000</AppVersion>
  <Pages>1</Pages>
  <Words>302</Words>
  <Characters>333</Characters>
  <CharactersWithSpaces>333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2022-05-18T09:20:49Z</dcterms:modified>
  <cp:revision>17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